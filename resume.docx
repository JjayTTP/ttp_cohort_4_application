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3744"/>
      </w:tblGrid>
      <w:tr w:rsidR="007A0F44" w:rsidRPr="00565B06" w14:paraId="0CFFDF38" w14:textId="77777777" w:rsidTr="00000CC1">
        <w:trPr>
          <w:trHeight w:hRule="exact" w:val="1521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EFC7CFF" w14:textId="1435C073" w:rsidR="007A0F44" w:rsidRPr="00D00ED1" w:rsidRDefault="00D00ED1" w:rsidP="00D00ED1">
            <w:pPr>
              <w:pStyle w:val="Subtitle"/>
              <w:rPr>
                <w:b w:val="0"/>
                <w:bCs/>
              </w:rPr>
            </w:pPr>
            <w:r w:rsidRPr="00D00ED1">
              <w:t>Youssef</w:t>
            </w:r>
          </w:p>
          <w:p w14:paraId="6754307B" w14:textId="3CC4C75D" w:rsidR="007A0F44" w:rsidRPr="00565B06" w:rsidRDefault="00D00ED1" w:rsidP="008705CE">
            <w:pPr>
              <w:pStyle w:val="Subtitle"/>
            </w:pPr>
            <w:r>
              <w:t>elgendy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3D4C39D" w14:textId="5FEAC9F5" w:rsidR="007A0F44" w:rsidRDefault="00000000" w:rsidP="008705CE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59B3F0CC74649F59825B9579B90D63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00ED1">
                  <w:t>LIC, NY</w:t>
                </w:r>
              </w:sdtContent>
            </w:sdt>
            <w:r w:rsidR="007A0F44">
              <w:t xml:space="preserve">  </w:t>
            </w:r>
            <w:r>
              <w:pict w14:anchorId="000F6BD6">
                <v:shape id="Address icon" o:spid="_x0000_s2075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14:paraId="34612B36" w14:textId="43439530" w:rsidR="007A0F44" w:rsidRDefault="00000000" w:rsidP="008705CE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6C44658C7C5340E3A523E8534347650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D00ED1">
                  <w:t>347-589-3847</w:t>
                </w:r>
              </w:sdtContent>
            </w:sdt>
            <w:r w:rsidR="007A0F44">
              <w:t xml:space="preserve">  </w:t>
            </w:r>
            <w:r>
              <w:pict w14:anchorId="22D31A68">
                <v:shape id="Telephone icon" o:spid="_x0000_s2074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14:paraId="0EC393E8" w14:textId="070CC853" w:rsidR="007A0F44" w:rsidRDefault="00000000" w:rsidP="008705CE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16F12F3D591B4A36BD499BF956F113A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D00ED1" w:rsidRPr="00D00ED1">
                  <w:t>yahmedgk11@gmail.com</w:t>
                </w:r>
              </w:sdtContent>
            </w:sdt>
            <w:r w:rsidR="007A0F44">
              <w:t xml:space="preserve">  </w:t>
            </w:r>
            <w:r>
              <w:pict w14:anchorId="29BC3E1F">
                <v:shape id="Freeform 5" o:spid="_x0000_s2073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path="m108,21r,l60,58,12,21v-1,-1,-1,-2,,-3c13,16,14,16,16,17l60,51,104,17v1,-1,3,-1,4,1c109,19,109,20,108,21r,xm114,r,l6,c3,,,3,,6l,74v,3,3,6,6,6l114,80v3,,6,-3,6,-6l120,6c120,3,117,,114,xe" fillcolor="#77448b [3204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  <w:p w14:paraId="000DE43B" w14:textId="7EA0B14C" w:rsidR="007A0F44" w:rsidRDefault="007A0F44" w:rsidP="008705CE">
            <w:pPr>
              <w:pStyle w:val="ContactInfo"/>
            </w:pPr>
          </w:p>
          <w:p w14:paraId="2FF960B5" w14:textId="6E7FF79F" w:rsidR="007A0F44" w:rsidRPr="00565B06" w:rsidRDefault="00000000" w:rsidP="008705CE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4CF72A3F2F264BFE894704B06E9012A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D00ED1">
                  <w:t>https://github.com/yelgendy123</w:t>
                </w:r>
              </w:sdtContent>
            </w:sdt>
            <w:r w:rsidR="007A0F44">
              <w:t xml:space="preserve">  </w:t>
            </w:r>
            <w:r>
              <w:pict w14:anchorId="01FD635E">
                <v:shape id="Website icon" o:spid="_x0000_s2072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30"/>
        <w:gridCol w:w="8644"/>
      </w:tblGrid>
      <w:tr w:rsidR="000E24AC" w:rsidRPr="00565B06" w14:paraId="4EDE02E0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F2311D4" w14:textId="369E5565" w:rsidR="000E24AC" w:rsidRPr="00565B06" w:rsidRDefault="00000000" w:rsidP="009D0878">
            <w:pPr>
              <w:pStyle w:val="Icons"/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pict w14:anchorId="5A0384A1">
                <v:group id="Objective in circle icon" o:spid="_x0000_s2067" alt="Objective icon" style="width:21.6pt;height:21.6pt;mso-position-horizontal-relative:char;mso-position-vertical-relative:line" coordsize="171,171">
                  <v:shape id="Objective icon circle" o:spid="_x0000_s2068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2069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2070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2071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F6FCB7C" w14:textId="77777777" w:rsidR="000E24AC" w:rsidRPr="00565B06" w:rsidRDefault="00000000" w:rsidP="007850D1">
            <w:pPr>
              <w:pStyle w:val="Heading1"/>
            </w:pPr>
            <w:sdt>
              <w:sdtPr>
                <w:alias w:val="Objective:"/>
                <w:tag w:val="Objective:"/>
                <w:id w:val="-376709012"/>
                <w:placeholder>
                  <w:docPart w:val="D86AFB597509460C853B16B91DC82AA7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3621395F" w14:textId="00942FF4" w:rsidR="00A77B4D" w:rsidRPr="00565B06" w:rsidRDefault="00D00ED1" w:rsidP="007850D1">
      <w:r>
        <w:t>I am a passionate Computer Science student who always seeks to learn more and explore new things. I have a great passion for programming and</w:t>
      </w:r>
      <w:r w:rsidR="00010CE0">
        <w:t xml:space="preserve"> penetration testing</w:t>
      </w:r>
      <w:r>
        <w:t xml:space="preserve"> using it to solve problems, that is why I was seeking to learn the tools that </w:t>
      </w:r>
      <w:r w:rsidR="00091D8B">
        <w:t>enable me</w:t>
      </w:r>
      <w:r>
        <w:t xml:space="preserve"> </w:t>
      </w:r>
      <w:r w:rsidR="00B31D95">
        <w:t xml:space="preserve">to </w:t>
      </w:r>
      <w:r>
        <w:t>create</w:t>
      </w:r>
      <w:r w:rsidR="00B31D95">
        <w:t xml:space="preserve"> </w:t>
      </w:r>
      <w:r>
        <w:t>more solutions, so I learned the tools that help me create web and mobile applications. I use my skills in programing to get the job done with the highest possible quality.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77B4D" w:rsidRPr="00565B06" w14:paraId="016B343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A2BDDD" w14:textId="6583F496" w:rsidR="00A77B4D" w:rsidRPr="00565B06" w:rsidRDefault="00000000" w:rsidP="00075B13">
            <w:pPr>
              <w:pStyle w:val="Icons"/>
            </w:pPr>
            <w:r>
              <w:pict w14:anchorId="7CFF3678">
                <v:group id="Education in circle icon" o:spid="_x0000_s2064" alt="Education icon" style="width:21.6pt;height:21.6pt;mso-position-horizontal-relative:char;mso-position-vertical-relative:line" coordsize="171,171">
                  <v:shape id="Education icon circle" o:spid="_x0000_s2065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2066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14:paraId="055AA4A6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E26BA5493D5A445FA3A7E78BEC63514A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8BF1FDD" w14:textId="2026EF0A" w:rsidR="007C0E0E" w:rsidRPr="00565B06" w:rsidRDefault="00DC6BA4" w:rsidP="00B47E1E">
      <w:pPr>
        <w:pStyle w:val="Heading2"/>
      </w:pPr>
      <w:r>
        <w:t>B. Sc. Computer Science</w:t>
      </w:r>
      <w:r w:rsidR="007C0E0E" w:rsidRPr="00565B06">
        <w:t xml:space="preserve"> | </w:t>
      </w:r>
      <w:r w:rsidR="00996BBD">
        <w:t>C</w:t>
      </w:r>
      <w:r w:rsidR="00996BBD" w:rsidRPr="00996BBD">
        <w:rPr>
          <w:rStyle w:val="Emphasis"/>
        </w:rPr>
        <w:t>ity University of New York (CUNY), John Jay College (JJAY)</w:t>
      </w:r>
    </w:p>
    <w:p w14:paraId="27361AC2" w14:textId="22D0019E" w:rsidR="007C0E0E" w:rsidRDefault="00DC6BA4" w:rsidP="004F199F">
      <w:pPr>
        <w:pStyle w:val="Heading3"/>
      </w:pPr>
      <w:r>
        <w:t>Expected graduation: May 2024</w:t>
      </w:r>
    </w:p>
    <w:p w14:paraId="20DAC944" w14:textId="0D673EAA" w:rsidR="000C67E2" w:rsidRPr="00565B06" w:rsidRDefault="00150C55" w:rsidP="00150C55">
      <w:r w:rsidRPr="00150C55">
        <w:t>Relevant Coursework:</w:t>
      </w:r>
      <w:r w:rsidR="003F0960">
        <w:t xml:space="preserve"> </w:t>
      </w:r>
      <w:r w:rsidRPr="00150C55">
        <w:t xml:space="preserve">Object-Oriented Programming, </w:t>
      </w:r>
      <w:r w:rsidR="00A724BD">
        <w:t xml:space="preserve">Data Structures, </w:t>
      </w:r>
      <w:r w:rsidRPr="00150C55">
        <w:t>Computer Architecture, Computer Networks.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E088C" w:rsidRPr="00565B06" w14:paraId="236FBBA5" w14:textId="77777777" w:rsidTr="00DC6BA4">
        <w:tc>
          <w:tcPr>
            <w:tcW w:w="725" w:type="dxa"/>
            <w:tcMar>
              <w:right w:w="216" w:type="dxa"/>
            </w:tcMar>
            <w:vAlign w:val="bottom"/>
          </w:tcPr>
          <w:p w14:paraId="51BFA222" w14:textId="1A2B10BC" w:rsidR="005E088C" w:rsidRPr="00565B06" w:rsidRDefault="00000000" w:rsidP="00075B13">
            <w:pPr>
              <w:pStyle w:val="Icons"/>
            </w:pPr>
            <w:r>
              <w:pict w14:anchorId="064C2DE0">
                <v:group id="Experience in circle icon" o:spid="_x0000_s2061" alt="Experience icon" style="width:21.6pt;height:21.6pt;mso-position-horizontal-relative:char;mso-position-vertical-relative:line" coordsize="171,171">
                  <v:shape id="Experience icon circle" o:spid="_x0000_s2062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2063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14:paraId="3FBBD1E3" w14:textId="44AD555D" w:rsidR="005E088C" w:rsidRPr="00565B06" w:rsidRDefault="00B52459" w:rsidP="0004158B">
            <w:pPr>
              <w:pStyle w:val="Heading1"/>
            </w:pPr>
            <w:r>
              <w:t>Projects</w:t>
            </w:r>
          </w:p>
        </w:tc>
      </w:tr>
    </w:tbl>
    <w:p w14:paraId="5F694FF7" w14:textId="2B0CA502" w:rsidR="005E088C" w:rsidRPr="00565B06" w:rsidRDefault="00B52459" w:rsidP="00B52459">
      <w:pPr>
        <w:pStyle w:val="Heading2"/>
      </w:pPr>
      <w:r>
        <w:t>News App</w:t>
      </w:r>
      <w:r w:rsidR="005E088C" w:rsidRPr="00565B06">
        <w:t xml:space="preserve"> </w:t>
      </w:r>
    </w:p>
    <w:p w14:paraId="662DA9BE" w14:textId="2EECCD9E" w:rsidR="005E088C" w:rsidRPr="00565B06" w:rsidRDefault="00B52459" w:rsidP="005E088C">
      <w:r>
        <w:t xml:space="preserve">In this app </w:t>
      </w:r>
      <w:r w:rsidR="00B50A3F">
        <w:t>I</w:t>
      </w:r>
      <w:r>
        <w:t xml:space="preserve"> used .NET MAUI Framework and C# and </w:t>
      </w:r>
      <w:r w:rsidR="001D0E14">
        <w:t>I</w:t>
      </w:r>
      <w:r>
        <w:t xml:space="preserve"> also worked with the A</w:t>
      </w:r>
      <w:r w:rsidR="001A04BA">
        <w:t>PI</w:t>
      </w:r>
      <w:r>
        <w:t xml:space="preserve"> to get the data from an online </w:t>
      </w:r>
      <w:r w:rsidR="001D0E14">
        <w:t>Database,</w:t>
      </w:r>
      <w:r>
        <w:t xml:space="preserve"> and </w:t>
      </w:r>
      <w:r w:rsidR="001D0E14">
        <w:t>I</w:t>
      </w:r>
      <w:r>
        <w:t xml:space="preserve"> divided the app into different categories in order to display News in different pages </w:t>
      </w:r>
      <w:r w:rsidR="001A04BA">
        <w:t xml:space="preserve">for </w:t>
      </w:r>
      <w:r>
        <w:t>each category.</w:t>
      </w:r>
    </w:p>
    <w:p w14:paraId="00D5D743" w14:textId="399D1170" w:rsidR="005E088C" w:rsidRPr="00565B06" w:rsidRDefault="00EE203A" w:rsidP="00B47E1E">
      <w:pPr>
        <w:pStyle w:val="Heading2"/>
      </w:pPr>
      <w:r>
        <w:t>Weather App</w:t>
      </w:r>
      <w:r w:rsidR="005E088C" w:rsidRPr="00565B06">
        <w:t xml:space="preserve"> </w:t>
      </w:r>
    </w:p>
    <w:p w14:paraId="42826295" w14:textId="7973AE3F" w:rsidR="005E088C" w:rsidRDefault="00B50A3F" w:rsidP="005E088C">
      <w:r>
        <w:t xml:space="preserve">In this app I used Flutter and Dart, it relies on API </w:t>
      </w:r>
      <w:r w:rsidR="008969A4">
        <w:t xml:space="preserve">to search for </w:t>
      </w:r>
      <w:r>
        <w:t>the weather data for a specific city and then we display this data on the home page</w:t>
      </w:r>
      <w:r w:rsidR="008969A4">
        <w:t>.</w:t>
      </w:r>
    </w:p>
    <w:p w14:paraId="38A61A21" w14:textId="2813B3A9" w:rsidR="006466FB" w:rsidRPr="00565B06" w:rsidRDefault="00D05B52" w:rsidP="006466FB">
      <w:pPr>
        <w:pStyle w:val="Heading2"/>
      </w:pPr>
      <w:r>
        <w:t>Store</w:t>
      </w:r>
      <w:r w:rsidR="006466FB">
        <w:t xml:space="preserve"> App</w:t>
      </w:r>
      <w:r w:rsidR="006466FB" w:rsidRPr="00565B06">
        <w:t xml:space="preserve"> </w:t>
      </w:r>
    </w:p>
    <w:p w14:paraId="574534D6" w14:textId="5166E375" w:rsidR="006466FB" w:rsidRDefault="00A23FAD" w:rsidP="006466FB">
      <w:r>
        <w:t xml:space="preserve">In this App i used Flutter as a framework for developing </w:t>
      </w:r>
      <w:r w:rsidR="00CA1011">
        <w:t xml:space="preserve">the </w:t>
      </w:r>
      <w:r>
        <w:t>App relying on Dart Language and using the Po</w:t>
      </w:r>
      <w:r w:rsidR="00CA1011">
        <w:t>s</w:t>
      </w:r>
      <w:r>
        <w:t>tman tool to do the requests such as the Get and the Put requests</w:t>
      </w:r>
      <w:r w:rsidR="006466FB">
        <w:t>.</w:t>
      </w:r>
    </w:p>
    <w:p w14:paraId="11F75CF7" w14:textId="73AD27EB" w:rsidR="001D0E14" w:rsidRDefault="001D0E14" w:rsidP="001D0E14">
      <w:pPr>
        <w:pStyle w:val="Heading2"/>
      </w:pPr>
      <w:r>
        <w:t>Student Chatting App</w:t>
      </w:r>
    </w:p>
    <w:p w14:paraId="5F20F6CA" w14:textId="0085C307" w:rsidR="001D0E14" w:rsidRDefault="001D0E14" w:rsidP="001D0E14">
      <w:r>
        <w:t>It’s a Flutter App Written in Dart Language. Firebase was used in this app for authentication  sign in, sign up so that every user can have a different experience and for the communication between students in the chatting.</w:t>
      </w:r>
    </w:p>
    <w:p w14:paraId="1CDA401C" w14:textId="77777777" w:rsidR="001D0E14" w:rsidRDefault="001D0E14" w:rsidP="001D0E14">
      <w:pPr>
        <w:pStyle w:val="Heading2"/>
      </w:pPr>
    </w:p>
    <w:p w14:paraId="63536CCF" w14:textId="01D428B8" w:rsidR="001D0E14" w:rsidRDefault="001D0E14" w:rsidP="001D0E14">
      <w:pPr>
        <w:pStyle w:val="Heading2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43224" w:rsidRPr="00565B06" w14:paraId="4A0CE88E" w14:textId="77777777" w:rsidTr="00707A3A">
        <w:tc>
          <w:tcPr>
            <w:tcW w:w="725" w:type="dxa"/>
            <w:tcMar>
              <w:right w:w="216" w:type="dxa"/>
            </w:tcMar>
            <w:vAlign w:val="bottom"/>
          </w:tcPr>
          <w:p w14:paraId="1F0CCB61" w14:textId="7EE56418" w:rsidR="00143224" w:rsidRPr="00565B06" w:rsidRDefault="00000000" w:rsidP="00075B13">
            <w:pPr>
              <w:pStyle w:val="Icons"/>
            </w:pPr>
            <w:r>
              <w:pict w14:anchorId="2BA89138">
                <v:group id="Skills in circle icon" o:spid="_x0000_s2055" alt="Skills icon" style="width:21.6pt;height:21.6pt;mso-position-horizontal-relative:char;mso-position-vertical-relative:line" coordsize="171,171">
                  <v:shape id="Skills icon circle" o:spid="_x0000_s2056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kills icon symbol part 1" o:spid="_x0000_s2057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kills icon symbol part 2" o:spid="_x0000_s2058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kills icon symbol part 3" o:spid="_x0000_s2059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kills icon symbol part 4" o:spid="_x0000_s2060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14:paraId="48E310EB" w14:textId="35F0808B" w:rsidR="00143224" w:rsidRPr="00565B06" w:rsidRDefault="00D00ED1" w:rsidP="00AD6216">
            <w:pPr>
              <w:pStyle w:val="Heading1"/>
            </w:pPr>
            <w:r>
              <w:t xml:space="preserve">Technical </w:t>
            </w:r>
            <w:sdt>
              <w:sdtPr>
                <w:alias w:val="Skills:"/>
                <w:tag w:val="Skills:"/>
                <w:id w:val="-925109897"/>
                <w:placeholder>
                  <w:docPart w:val="8DF60B0878D247A4BE520A74775846ED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43224" w:rsidRPr="00565B06" w14:paraId="085CC5DD" w14:textId="77777777" w:rsidTr="00565B06">
        <w:tc>
          <w:tcPr>
            <w:tcW w:w="4320" w:type="dxa"/>
          </w:tcPr>
          <w:p w14:paraId="6C42599D" w14:textId="567EB8B4" w:rsidR="00143224" w:rsidRPr="00565B06" w:rsidRDefault="00D00ED1" w:rsidP="00565B06">
            <w:pPr>
              <w:pStyle w:val="ListBullet"/>
              <w:spacing w:after="80"/>
            </w:pPr>
            <w:r>
              <w:t>Programming languages: C++, C#, Dart</w:t>
            </w:r>
            <w:r w:rsidR="00300636">
              <w:t>, python</w:t>
            </w:r>
          </w:p>
          <w:p w14:paraId="092BF29C" w14:textId="77777777" w:rsidR="00316CE4" w:rsidRDefault="00D00ED1" w:rsidP="00316CE4">
            <w:pPr>
              <w:pStyle w:val="ListBullet"/>
              <w:spacing w:after="80"/>
            </w:pPr>
            <w:r>
              <w:t>Technologies &amp; Frameworks: .NET MAUI, Flutter</w:t>
            </w:r>
          </w:p>
          <w:p w14:paraId="7C8169F6" w14:textId="77777777" w:rsidR="00CD0EC6" w:rsidRDefault="00CD0EC6" w:rsidP="00316CE4">
            <w:pPr>
              <w:pStyle w:val="ListBullet"/>
              <w:spacing w:after="80"/>
            </w:pPr>
            <w:r>
              <w:lastRenderedPageBreak/>
              <w:t xml:space="preserve">Nmap,Burpsuite,Metatsploit </w:t>
            </w:r>
          </w:p>
          <w:p w14:paraId="46C1F943" w14:textId="77777777" w:rsidR="00010CE0" w:rsidRDefault="00010CE0" w:rsidP="00316CE4">
            <w:pPr>
              <w:pStyle w:val="ListBullet"/>
              <w:spacing w:after="80"/>
            </w:pPr>
            <w:r>
              <w:t xml:space="preserve">Network Scanning  </w:t>
            </w:r>
          </w:p>
          <w:p w14:paraId="25B6B82D" w14:textId="77777777" w:rsidR="00010CE0" w:rsidRDefault="00010CE0" w:rsidP="00316CE4">
            <w:pPr>
              <w:pStyle w:val="ListBullet"/>
              <w:spacing w:after="80"/>
            </w:pPr>
            <w:r>
              <w:t>vulnerability assessment of networks</w:t>
            </w:r>
          </w:p>
          <w:p w14:paraId="6DC45DAD" w14:textId="77777777" w:rsidR="00010CE0" w:rsidRDefault="00010CE0" w:rsidP="00010CE0">
            <w:pPr>
              <w:pStyle w:val="ListBullet"/>
            </w:pPr>
            <w:r>
              <w:t>Basic knowledge of Cryptography.</w:t>
            </w:r>
          </w:p>
          <w:p w14:paraId="4874C78F" w14:textId="1A846386" w:rsidR="00010CE0" w:rsidRPr="00565B06" w:rsidRDefault="00010CE0" w:rsidP="00010CE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540AD164" w14:textId="77777777" w:rsidR="00F904FC" w:rsidRDefault="00D00ED1" w:rsidP="00010CE0">
            <w:pPr>
              <w:pStyle w:val="ListBullet"/>
            </w:pPr>
            <w:r>
              <w:lastRenderedPageBreak/>
              <w:t>Computer Science: OOP, Data Structure</w:t>
            </w:r>
          </w:p>
          <w:p w14:paraId="1F55B067" w14:textId="77777777" w:rsidR="00010CE0" w:rsidRDefault="00CD0EC6" w:rsidP="00010CE0">
            <w:pPr>
              <w:pStyle w:val="ListBullet"/>
            </w:pPr>
            <w:r>
              <w:t>Basic Penetration Testin</w:t>
            </w:r>
          </w:p>
          <w:p w14:paraId="35D9CBFB" w14:textId="77777777" w:rsidR="00010CE0" w:rsidRDefault="00010CE0" w:rsidP="00010CE0">
            <w:pPr>
              <w:pStyle w:val="ListBullet"/>
            </w:pPr>
            <w:r>
              <w:t xml:space="preserve">Basic information gathering and </w:t>
            </w:r>
            <w:r>
              <w:lastRenderedPageBreak/>
              <w:t>reconnaissance</w:t>
            </w:r>
          </w:p>
          <w:p w14:paraId="7EA4FB9C" w14:textId="2122671F" w:rsidR="00010CE0" w:rsidRDefault="00010CE0" w:rsidP="00010CE0">
            <w:pPr>
              <w:pStyle w:val="ListBullet"/>
            </w:pPr>
            <w:r>
              <w:t>Simple scanning and profiling.</w:t>
            </w:r>
          </w:p>
          <w:p w14:paraId="1A559DAA" w14:textId="77777777" w:rsidR="00010CE0" w:rsidRDefault="00010CE0" w:rsidP="00010CE0">
            <w:pPr>
              <w:pStyle w:val="ListBullet"/>
            </w:pPr>
            <w:r>
              <w:t>Essential penetration testing processes and methodologies.</w:t>
            </w:r>
          </w:p>
          <w:p w14:paraId="4ECC22B8" w14:textId="18228385" w:rsidR="00010CE0" w:rsidRPr="00565B06" w:rsidRDefault="00010CE0" w:rsidP="00010CE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C7C34" w:rsidRPr="00565B06" w14:paraId="4D2B62CA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A1F5AAB" w14:textId="02343CB7" w:rsidR="00AC7C34" w:rsidRPr="00565B06" w:rsidRDefault="00000000" w:rsidP="00075B13">
            <w:pPr>
              <w:pStyle w:val="Icons"/>
            </w:pPr>
            <w:r>
              <w:pict w14:anchorId="48723FAF">
                <v:group id="Activities in circle icon" o:spid="_x0000_s2050" alt="Activities icon" style="width:21.6pt;height:21.6pt;mso-position-horizontal-relative:char;mso-position-vertical-relative:line" coordsize="171,171">
                  <v:shape id="Activities icon circle" o:spid="_x0000_s2051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2052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2053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2054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14:paraId="4FE6327A" w14:textId="18CD6DAD" w:rsidR="00AC7C34" w:rsidRPr="00565B06" w:rsidRDefault="00E577FF" w:rsidP="00AD6216">
            <w:pPr>
              <w:pStyle w:val="Heading1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FF4322" w:rsidRPr="00565B06" w14:paraId="04C376B3" w14:textId="77777777" w:rsidTr="008705CE">
        <w:tc>
          <w:tcPr>
            <w:tcW w:w="4320" w:type="dxa"/>
          </w:tcPr>
          <w:p w14:paraId="61F8BEDE" w14:textId="77777777" w:rsidR="00FF4322" w:rsidRDefault="00FF4322" w:rsidP="008705CE">
            <w:pPr>
              <w:pStyle w:val="ListBullet"/>
              <w:spacing w:after="80"/>
            </w:pPr>
            <w:r>
              <w:t xml:space="preserve">Organization/Time Management </w:t>
            </w:r>
          </w:p>
          <w:p w14:paraId="0D3EC6FF" w14:textId="1D8063CC" w:rsidR="00FF4322" w:rsidRPr="00565B06" w:rsidRDefault="00FF4322" w:rsidP="008705CE">
            <w:pPr>
              <w:pStyle w:val="ListBullet"/>
              <w:spacing w:after="80"/>
            </w:pPr>
            <w:r>
              <w:t xml:space="preserve">Written &amp; Oral Communications </w:t>
            </w:r>
          </w:p>
        </w:tc>
        <w:tc>
          <w:tcPr>
            <w:tcW w:w="4320" w:type="dxa"/>
            <w:tcMar>
              <w:left w:w="576" w:type="dxa"/>
            </w:tcMar>
          </w:tcPr>
          <w:p w14:paraId="3C64DEC8" w14:textId="7EDFB2A3" w:rsidR="00FF4322" w:rsidRPr="00565B06" w:rsidRDefault="009D07C7" w:rsidP="008705CE">
            <w:pPr>
              <w:pStyle w:val="ListBullet"/>
              <w:spacing w:after="80"/>
            </w:pPr>
            <w:r>
              <w:t>Problem Solving/Critical Thinking</w:t>
            </w:r>
          </w:p>
        </w:tc>
      </w:tr>
    </w:tbl>
    <w:p w14:paraId="16B7F4E0" w14:textId="77777777" w:rsidR="00FF4322" w:rsidRPr="00565B06" w:rsidRDefault="00FF4322" w:rsidP="009D07C7"/>
    <w:sectPr w:rsidR="00FF4322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9FCE" w14:textId="77777777" w:rsidR="00697627" w:rsidRDefault="00697627" w:rsidP="00F534FB">
      <w:pPr>
        <w:spacing w:after="0"/>
      </w:pPr>
      <w:r>
        <w:separator/>
      </w:r>
    </w:p>
  </w:endnote>
  <w:endnote w:type="continuationSeparator" w:id="0">
    <w:p w14:paraId="7929C4B9" w14:textId="77777777" w:rsidR="00697627" w:rsidRDefault="0069762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1AFEF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5D85" w14:textId="77777777" w:rsidR="00697627" w:rsidRDefault="00697627" w:rsidP="00F534FB">
      <w:pPr>
        <w:spacing w:after="0"/>
      </w:pPr>
      <w:r>
        <w:separator/>
      </w:r>
    </w:p>
  </w:footnote>
  <w:footnote w:type="continuationSeparator" w:id="0">
    <w:p w14:paraId="048F1192" w14:textId="77777777" w:rsidR="00697627" w:rsidRDefault="0069762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FE34" w14:textId="71DE5665" w:rsidR="005324B1" w:rsidRDefault="00000000">
    <w:pPr>
      <w:pStyle w:val="Header"/>
    </w:pPr>
    <w:r>
      <w:rPr>
        <w:noProof/>
      </w:rPr>
      <w:pict w14:anchorId="35BD3D1F">
        <v:rect id="Rectangle 1" o:spid="_x0000_s1025" alt="&quot;&quot;" style="position:absolute;margin-left:1121.6pt;margin-top:0;width:612pt;height:157.5pt;z-index:-25165875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03ED4"/>
    <w:multiLevelType w:val="multilevel"/>
    <w:tmpl w:val="1D2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513514">
    <w:abstractNumId w:val="9"/>
  </w:num>
  <w:num w:numId="2" w16cid:durableId="1459225253">
    <w:abstractNumId w:val="9"/>
    <w:lvlOverride w:ilvl="0">
      <w:startOverride w:val="1"/>
    </w:lvlOverride>
  </w:num>
  <w:num w:numId="3" w16cid:durableId="1305701088">
    <w:abstractNumId w:val="10"/>
  </w:num>
  <w:num w:numId="4" w16cid:durableId="272786069">
    <w:abstractNumId w:val="13"/>
  </w:num>
  <w:num w:numId="5" w16cid:durableId="2075156265">
    <w:abstractNumId w:val="8"/>
  </w:num>
  <w:num w:numId="6" w16cid:durableId="1494876385">
    <w:abstractNumId w:val="7"/>
  </w:num>
  <w:num w:numId="7" w16cid:durableId="1455292913">
    <w:abstractNumId w:val="6"/>
  </w:num>
  <w:num w:numId="8" w16cid:durableId="2077778003">
    <w:abstractNumId w:val="5"/>
  </w:num>
  <w:num w:numId="9" w16cid:durableId="1683126938">
    <w:abstractNumId w:val="4"/>
  </w:num>
  <w:num w:numId="10" w16cid:durableId="458258638">
    <w:abstractNumId w:val="3"/>
  </w:num>
  <w:num w:numId="11" w16cid:durableId="1582445100">
    <w:abstractNumId w:val="2"/>
  </w:num>
  <w:num w:numId="12" w16cid:durableId="1716732701">
    <w:abstractNumId w:val="1"/>
  </w:num>
  <w:num w:numId="13" w16cid:durableId="1393504221">
    <w:abstractNumId w:val="0"/>
  </w:num>
  <w:num w:numId="14" w16cid:durableId="1928269945">
    <w:abstractNumId w:val="12"/>
  </w:num>
  <w:num w:numId="15" w16cid:durableId="1412194077">
    <w:abstractNumId w:val="11"/>
  </w:num>
  <w:num w:numId="16" w16cid:durableId="15075999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0ED1"/>
    <w:rsid w:val="00000CC1"/>
    <w:rsid w:val="00002750"/>
    <w:rsid w:val="00004D4E"/>
    <w:rsid w:val="00010CE0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1D8B"/>
    <w:rsid w:val="00092692"/>
    <w:rsid w:val="00096203"/>
    <w:rsid w:val="000A0229"/>
    <w:rsid w:val="000C1C58"/>
    <w:rsid w:val="000C67E2"/>
    <w:rsid w:val="000E24AC"/>
    <w:rsid w:val="000E4A73"/>
    <w:rsid w:val="000F79EA"/>
    <w:rsid w:val="00134F92"/>
    <w:rsid w:val="00137DC1"/>
    <w:rsid w:val="00143224"/>
    <w:rsid w:val="00145B33"/>
    <w:rsid w:val="001468F3"/>
    <w:rsid w:val="00150C55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04BA"/>
    <w:rsid w:val="001A2A99"/>
    <w:rsid w:val="001A6641"/>
    <w:rsid w:val="001B0811"/>
    <w:rsid w:val="001B3B5F"/>
    <w:rsid w:val="001B720C"/>
    <w:rsid w:val="001C0DEE"/>
    <w:rsid w:val="001C3957"/>
    <w:rsid w:val="001C46E5"/>
    <w:rsid w:val="001D0E14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636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3F0960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6FB"/>
    <w:rsid w:val="00646D01"/>
    <w:rsid w:val="00663536"/>
    <w:rsid w:val="006648D4"/>
    <w:rsid w:val="00673F18"/>
    <w:rsid w:val="0067476A"/>
    <w:rsid w:val="00676CEB"/>
    <w:rsid w:val="00683A86"/>
    <w:rsid w:val="0069300B"/>
    <w:rsid w:val="00697627"/>
    <w:rsid w:val="006A4C72"/>
    <w:rsid w:val="006D65F8"/>
    <w:rsid w:val="006F4D23"/>
    <w:rsid w:val="00707A3A"/>
    <w:rsid w:val="007175B9"/>
    <w:rsid w:val="007215A9"/>
    <w:rsid w:val="007253E8"/>
    <w:rsid w:val="00735140"/>
    <w:rsid w:val="0073645E"/>
    <w:rsid w:val="007366E5"/>
    <w:rsid w:val="00745196"/>
    <w:rsid w:val="00755346"/>
    <w:rsid w:val="007704D5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705CE"/>
    <w:rsid w:val="008969A4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6BBD"/>
    <w:rsid w:val="009A3F4C"/>
    <w:rsid w:val="009B4952"/>
    <w:rsid w:val="009C63EE"/>
    <w:rsid w:val="009D07C7"/>
    <w:rsid w:val="009D0878"/>
    <w:rsid w:val="009D449D"/>
    <w:rsid w:val="009E62E6"/>
    <w:rsid w:val="009E65EC"/>
    <w:rsid w:val="009F2058"/>
    <w:rsid w:val="009F391D"/>
    <w:rsid w:val="00A1144C"/>
    <w:rsid w:val="00A1329C"/>
    <w:rsid w:val="00A23FAD"/>
    <w:rsid w:val="00A25023"/>
    <w:rsid w:val="00A2760D"/>
    <w:rsid w:val="00A42CE4"/>
    <w:rsid w:val="00A56B81"/>
    <w:rsid w:val="00A6314E"/>
    <w:rsid w:val="00A724BD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25D4"/>
    <w:rsid w:val="00B112B1"/>
    <w:rsid w:val="00B1221A"/>
    <w:rsid w:val="00B204FE"/>
    <w:rsid w:val="00B25746"/>
    <w:rsid w:val="00B31D95"/>
    <w:rsid w:val="00B47E1E"/>
    <w:rsid w:val="00B50A3F"/>
    <w:rsid w:val="00B52459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011"/>
    <w:rsid w:val="00CA1ED0"/>
    <w:rsid w:val="00CA2E0A"/>
    <w:rsid w:val="00CB3192"/>
    <w:rsid w:val="00CC1E5C"/>
    <w:rsid w:val="00CD0EC6"/>
    <w:rsid w:val="00CD1043"/>
    <w:rsid w:val="00CE2C76"/>
    <w:rsid w:val="00D00ED1"/>
    <w:rsid w:val="00D046EF"/>
    <w:rsid w:val="00D05B52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69FF"/>
    <w:rsid w:val="00DB0B61"/>
    <w:rsid w:val="00DB24AB"/>
    <w:rsid w:val="00DC6BA4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5542"/>
    <w:rsid w:val="00E30CB9"/>
    <w:rsid w:val="00E379DC"/>
    <w:rsid w:val="00E46808"/>
    <w:rsid w:val="00E5521B"/>
    <w:rsid w:val="00E577FF"/>
    <w:rsid w:val="00E61D86"/>
    <w:rsid w:val="00E61FB1"/>
    <w:rsid w:val="00E63862"/>
    <w:rsid w:val="00E665C1"/>
    <w:rsid w:val="00E72DA3"/>
    <w:rsid w:val="00E97BD9"/>
    <w:rsid w:val="00EE0848"/>
    <w:rsid w:val="00EE203A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0A2B64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010CE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.sengab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9B3F0CC74649F59825B9579B90D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8DD34-69B6-4C7A-9AB4-9D04105DA3FB}"/>
      </w:docPartPr>
      <w:docPartBody>
        <w:p w:rsidR="006C6FEB" w:rsidRDefault="006C6FEB">
          <w:pPr>
            <w:pStyle w:val="D59B3F0CC74649F59825B9579B90D633"/>
          </w:pPr>
          <w:r w:rsidRPr="009D0878">
            <w:t>Address</w:t>
          </w:r>
        </w:p>
      </w:docPartBody>
    </w:docPart>
    <w:docPart>
      <w:docPartPr>
        <w:name w:val="6C44658C7C5340E3A523E8534347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66ABC-BA11-440D-BCB1-51A4EECD4575}"/>
      </w:docPartPr>
      <w:docPartBody>
        <w:p w:rsidR="006C6FEB" w:rsidRDefault="006C6FEB">
          <w:pPr>
            <w:pStyle w:val="6C44658C7C5340E3A523E8534347650D"/>
          </w:pPr>
          <w:r w:rsidRPr="009D0878">
            <w:t>Phone</w:t>
          </w:r>
        </w:p>
      </w:docPartBody>
    </w:docPart>
    <w:docPart>
      <w:docPartPr>
        <w:name w:val="16F12F3D591B4A36BD499BF956F1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88896-6D35-4A61-BE76-6C8793FF7367}"/>
      </w:docPartPr>
      <w:docPartBody>
        <w:p w:rsidR="006C6FEB" w:rsidRDefault="006C6FEB">
          <w:pPr>
            <w:pStyle w:val="16F12F3D591B4A36BD499BF956F113A4"/>
          </w:pPr>
          <w:r w:rsidRPr="009D0878">
            <w:t>Email</w:t>
          </w:r>
        </w:p>
      </w:docPartBody>
    </w:docPart>
    <w:docPart>
      <w:docPartPr>
        <w:name w:val="4CF72A3F2F264BFE894704B06E901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165F6-41A1-4607-85CF-7B4E65CE031E}"/>
      </w:docPartPr>
      <w:docPartBody>
        <w:p w:rsidR="006C6FEB" w:rsidRDefault="006C6FEB">
          <w:pPr>
            <w:pStyle w:val="4CF72A3F2F264BFE894704B06E9012AB"/>
          </w:pPr>
          <w:r w:rsidRPr="009D0878">
            <w:t>Twitter/Blog/Portfolio</w:t>
          </w:r>
        </w:p>
      </w:docPartBody>
    </w:docPart>
    <w:docPart>
      <w:docPartPr>
        <w:name w:val="D86AFB597509460C853B16B91DC8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8FED-8ED0-4B7F-9066-0036AB455CC5}"/>
      </w:docPartPr>
      <w:docPartBody>
        <w:p w:rsidR="006C6FEB" w:rsidRDefault="006C6FEB">
          <w:pPr>
            <w:pStyle w:val="D86AFB597509460C853B16B91DC82AA7"/>
          </w:pPr>
          <w:r w:rsidRPr="00D85CA4">
            <w:t>Objective</w:t>
          </w:r>
        </w:p>
      </w:docPartBody>
    </w:docPart>
    <w:docPart>
      <w:docPartPr>
        <w:name w:val="E26BA5493D5A445FA3A7E78BEC635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02DF-C17D-41BD-853A-CB6ED0C87E0E}"/>
      </w:docPartPr>
      <w:docPartBody>
        <w:p w:rsidR="006C6FEB" w:rsidRDefault="006C6FEB">
          <w:pPr>
            <w:pStyle w:val="E26BA5493D5A445FA3A7E78BEC63514A"/>
          </w:pPr>
          <w:r w:rsidRPr="00565B06">
            <w:t>Education</w:t>
          </w:r>
        </w:p>
      </w:docPartBody>
    </w:docPart>
    <w:docPart>
      <w:docPartPr>
        <w:name w:val="8DF60B0878D247A4BE520A7477584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DBAA2-7C99-41B9-A68E-6A2C9F4FF970}"/>
      </w:docPartPr>
      <w:docPartBody>
        <w:p w:rsidR="006C6FEB" w:rsidRDefault="006C6FEB">
          <w:pPr>
            <w:pStyle w:val="8DF60B0878D247A4BE520A74775846ED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EB"/>
    <w:rsid w:val="006C3926"/>
    <w:rsid w:val="006C6FEB"/>
    <w:rsid w:val="00C30F8E"/>
    <w:rsid w:val="00F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9B3F0CC74649F59825B9579B90D633">
    <w:name w:val="D59B3F0CC74649F59825B9579B90D633"/>
  </w:style>
  <w:style w:type="paragraph" w:customStyle="1" w:styleId="6C44658C7C5340E3A523E8534347650D">
    <w:name w:val="6C44658C7C5340E3A523E8534347650D"/>
  </w:style>
  <w:style w:type="paragraph" w:customStyle="1" w:styleId="16F12F3D591B4A36BD499BF956F113A4">
    <w:name w:val="16F12F3D591B4A36BD499BF956F113A4"/>
  </w:style>
  <w:style w:type="paragraph" w:customStyle="1" w:styleId="4CF72A3F2F264BFE894704B06E9012AB">
    <w:name w:val="4CF72A3F2F264BFE894704B06E9012AB"/>
  </w:style>
  <w:style w:type="paragraph" w:customStyle="1" w:styleId="D86AFB597509460C853B16B91DC82AA7">
    <w:name w:val="D86AFB597509460C853B16B91DC82AA7"/>
  </w:style>
  <w:style w:type="paragraph" w:customStyle="1" w:styleId="E26BA5493D5A445FA3A7E78BEC63514A">
    <w:name w:val="E26BA5493D5A445FA3A7E78BEC6351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DF60B0878D247A4BE520A74775846ED">
    <w:name w:val="8DF60B0878D247A4BE520A7477584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LIC, NY</CompanyAddress>
  <CompanyPhone>347-589-3847</CompanyPhone>
  <CompanyFax/>
  <CompanyEmail>yahmedgk11@gmail.com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2023-03-05T00:24:00Z</dcterms:created>
  <dcterms:modified xsi:type="dcterms:W3CDTF">2023-05-11T14:38:00Z</dcterms:modified>
  <cp:category/>
  <cp:contentStatus>https://github.com/yelgendy123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